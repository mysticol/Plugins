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42CCB" w:rsidRPr="00042CCB" w:rsidRDefault="000F4467" w:rsidP="00042CCB">
      <w:r>
        <w:rPr>
          <w:noProof/>
        </w:rPr>
        <mc:AlternateContent>
          <mc:Choice Requires="wps">
            <w:drawing>
              <wp:anchor distT="0" distB="0" distL="114300" distR="114300" simplePos="0" relativeHeight="251663360" behindDoc="0" locked="0" layoutInCell="1" allowOverlap="1" wp14:anchorId="713897D6" wp14:editId="2325DFD6">
                <wp:simplePos x="0" y="0"/>
                <wp:positionH relativeFrom="column">
                  <wp:posOffset>170180</wp:posOffset>
                </wp:positionH>
                <wp:positionV relativeFrom="paragraph">
                  <wp:posOffset>-250825</wp:posOffset>
                </wp:positionV>
                <wp:extent cx="3414395" cy="103124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414395" cy="10312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DUBOIS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HEUZE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ROLLAND Baptiste</w:t>
                            </w:r>
                          </w:p>
                          <w:p w:rsidR="00042CCB" w:rsidRPr="00042CCB" w:rsidRDefault="00042CCB" w:rsidP="00042CCB">
                            <w:pPr>
                              <w:rPr>
                                <w:rFonts w:ascii="Gill Sans MT" w:hAnsi="Gill Sans MT"/>
                                <w:color w:val="0070C0"/>
                                <w:sz w:val="28"/>
                                <w:szCs w:val="34"/>
                              </w:rPr>
                            </w:pPr>
                            <w:r w:rsidRPr="00042CCB">
                              <w:rPr>
                                <w:rFonts w:ascii="Gill Sans MT" w:hAnsi="Gill Sans MT"/>
                                <w:color w:val="0070C0"/>
                                <w:sz w:val="28"/>
                                <w:szCs w:val="34"/>
                              </w:rPr>
                              <w:t xml:space="preserve">NASSIRI </w:t>
                            </w:r>
                            <w:r>
                              <w:rPr>
                                <w:rFonts w:ascii="Gill Sans MT" w:hAnsi="Gill Sans MT"/>
                                <w:color w:val="0070C0"/>
                                <w:sz w:val="28"/>
                                <w:szCs w:val="34"/>
                              </w:rPr>
                              <w:t>Khalid</w:t>
                            </w:r>
                          </w:p>
                          <w:p w:rsidR="00042CCB" w:rsidRDefault="00042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13.4pt;margin-top:-19.75pt;width:268.85pt;height:8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" filled="f" stroked="f">
                <v:textbox>
                  <w:txbxContent>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DUBOIS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HEUZE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ROLLAND Baptiste</w:t>
                      </w:r>
                    </w:p>
                    <w:p w:rsidR="00042CCB" w:rsidRPr="00042CCB" w:rsidRDefault="00042CCB" w:rsidP="00042CCB">
                      <w:pPr>
                        <w:rPr>
                          <w:rFonts w:ascii="Gill Sans MT" w:hAnsi="Gill Sans MT"/>
                          <w:color w:val="0070C0"/>
                          <w:sz w:val="28"/>
                          <w:szCs w:val="34"/>
                        </w:rPr>
                      </w:pPr>
                      <w:r w:rsidRPr="00042CCB">
                        <w:rPr>
                          <w:rFonts w:ascii="Gill Sans MT" w:hAnsi="Gill Sans MT"/>
                          <w:color w:val="0070C0"/>
                          <w:sz w:val="28"/>
                          <w:szCs w:val="34"/>
                        </w:rPr>
                        <w:t xml:space="preserve">NASSIRI </w:t>
                      </w:r>
                      <w:r>
                        <w:rPr>
                          <w:rFonts w:ascii="Gill Sans MT" w:hAnsi="Gill Sans MT"/>
                          <w:color w:val="0070C0"/>
                          <w:sz w:val="28"/>
                          <w:szCs w:val="34"/>
                        </w:rPr>
                        <w:t>Khalid</w:t>
                      </w:r>
                    </w:p>
                    <w:p w:rsidR="00042CCB" w:rsidRDefault="00042CCB"/>
                  </w:txbxContent>
                </v:textbox>
                <w10:wrap type="square"/>
              </v:shape>
            </w:pict>
          </mc:Fallback>
        </mc:AlternateContent>
      </w:r>
      <w:r>
        <w:rPr>
          <w:noProof/>
        </w:rPr>
        <w:drawing>
          <wp:anchor distT="0" distB="0" distL="114300" distR="114300" simplePos="0" relativeHeight="251658240" behindDoc="1" locked="0" layoutInCell="1" allowOverlap="1" wp14:anchorId="62B3D582" wp14:editId="2812B864">
            <wp:simplePos x="0" y="0"/>
            <wp:positionH relativeFrom="column">
              <wp:posOffset>-4363230</wp:posOffset>
            </wp:positionH>
            <wp:positionV relativeFrom="paragraph">
              <wp:posOffset>-791210</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p>
    <w:p w:rsidR="00042CCB" w:rsidRPr="00042CCB" w:rsidRDefault="00042CCB" w:rsidP="00042CCB"/>
    <w:p w:rsidR="00042CCB" w:rsidRPr="00042CCB" w:rsidRDefault="00042CCB" w:rsidP="00042CCB"/>
    <w:p w:rsidR="00042CCB" w:rsidRPr="00042CCB" w:rsidRDefault="00042CCB" w:rsidP="00042CCB"/>
    <w:p w:rsidR="00042CCB" w:rsidRPr="00042CCB" w:rsidRDefault="000F4467" w:rsidP="00042CCB">
      <w:r>
        <w:rPr>
          <w:noProof/>
        </w:rPr>
        <mc:AlternateContent>
          <mc:Choice Requires="wps">
            <w:drawing>
              <wp:anchor distT="0" distB="0" distL="114300" distR="114300" simplePos="0" relativeHeight="251656192" behindDoc="0" locked="0" layoutInCell="1" allowOverlap="1" wp14:anchorId="6F012966" wp14:editId="1A9E2D96">
                <wp:simplePos x="0" y="0"/>
                <wp:positionH relativeFrom="column">
                  <wp:posOffset>-3681730</wp:posOffset>
                </wp:positionH>
                <wp:positionV relativeFrom="paragraph">
                  <wp:posOffset>167005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6B445E" w:rsidRPr="00B87D29" w:rsidRDefault="00042CCB">
                            <w:pPr>
                              <w:rPr>
                                <w:rFonts w:ascii="Gill Sans MT" w:hAnsi="Gill Sans MT"/>
                                <w:b/>
                                <w:color w:val="0070C0"/>
                                <w:sz w:val="80"/>
                                <w:szCs w:val="80"/>
                              </w:rPr>
                            </w:pPr>
                            <w:r>
                              <w:rPr>
                                <w:rFonts w:ascii="Gill Sans MT" w:hAnsi="Gill Sans MT"/>
                                <w:b/>
                                <w:color w:val="0070C0"/>
                                <w:sz w:val="80"/>
                                <w:szCs w:val="80"/>
                              </w:rPr>
                              <w:t>Guide Développeur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289.9pt;margin-top:13.1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" filled="f" stroked="f">
                <v:textbox>
                  <w:txbxContent>
                    <w:p w:rsidR="006B445E" w:rsidRPr="00B87D29" w:rsidRDefault="00042CCB">
                      <w:pPr>
                        <w:rPr>
                          <w:rFonts w:ascii="Gill Sans MT" w:hAnsi="Gill Sans MT"/>
                          <w:b/>
                          <w:color w:val="0070C0"/>
                          <w:sz w:val="80"/>
                          <w:szCs w:val="80"/>
                        </w:rPr>
                      </w:pPr>
                      <w:r>
                        <w:rPr>
                          <w:rFonts w:ascii="Gill Sans MT" w:hAnsi="Gill Sans MT"/>
                          <w:b/>
                          <w:color w:val="0070C0"/>
                          <w:sz w:val="80"/>
                          <w:szCs w:val="80"/>
                        </w:rPr>
                        <w:t>Guide Développeur</w:t>
                      </w:r>
                    </w:p>
                  </w:txbxContent>
                </v:textbox>
                <w10:wrap type="square"/>
              </v:shape>
            </w:pict>
          </mc:Fallback>
        </mc:AlternateContent>
      </w:r>
    </w:p>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F4467" w:rsidP="00042CCB">
      <w:r>
        <w:rPr>
          <w:noProof/>
        </w:rPr>
        <mc:AlternateContent>
          <mc:Choice Requires="wps">
            <w:drawing>
              <wp:anchor distT="0" distB="0" distL="114300" distR="114300" simplePos="0" relativeHeight="251661312" behindDoc="0" locked="0" layoutInCell="1" allowOverlap="1" wp14:anchorId="36944ED9" wp14:editId="72A1A921">
                <wp:simplePos x="0" y="0"/>
                <wp:positionH relativeFrom="column">
                  <wp:posOffset>-3977005</wp:posOffset>
                </wp:positionH>
                <wp:positionV relativeFrom="paragraph">
                  <wp:posOffset>116840</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042CCB">
                            <w:pPr>
                              <w:rPr>
                                <w:rFonts w:ascii="Gill Sans MT" w:hAnsi="Gill Sans MT"/>
                                <w:color w:val="0070C0"/>
                                <w:sz w:val="34"/>
                                <w:szCs w:val="34"/>
                              </w:rPr>
                            </w:pPr>
                            <w:r>
                              <w:rPr>
                                <w:rFonts w:ascii="Gill Sans MT" w:hAnsi="Gill Sans MT"/>
                                <w:color w:val="0070C0"/>
                                <w:sz w:val="34"/>
                                <w:szCs w:val="34"/>
                              </w:rPr>
                              <w:t>Projet de plate-forme à plugins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8" type="#_x0000_t202" style="position:absolute;margin-left:-313.15pt;margin-top:9.2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" filled="f" stroked="f">
                <v:textbox>
                  <w:txbxContent>
                    <w:p w:rsidR="008915FD" w:rsidRPr="00B87D29" w:rsidRDefault="00042CCB">
                      <w:pPr>
                        <w:rPr>
                          <w:rFonts w:ascii="Gill Sans MT" w:hAnsi="Gill Sans MT"/>
                          <w:color w:val="0070C0"/>
                          <w:sz w:val="34"/>
                          <w:szCs w:val="34"/>
                        </w:rPr>
                      </w:pPr>
                      <w:r>
                        <w:rPr>
                          <w:rFonts w:ascii="Gill Sans MT" w:hAnsi="Gill Sans MT"/>
                          <w:color w:val="0070C0"/>
                          <w:sz w:val="34"/>
                          <w:szCs w:val="34"/>
                        </w:rPr>
                        <w:t>Projet de plate-forme à plugins</w:t>
                      </w:r>
                    </w:p>
                  </w:txbxContent>
                </v:textbox>
                <w10:wrap type="square"/>
              </v:shape>
            </w:pict>
          </mc:Fallback>
        </mc:AlternateContent>
      </w:r>
    </w:p>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F4467" w:rsidP="00042CCB">
      <w:r>
        <w:rPr>
          <w:noProof/>
        </w:rPr>
        <mc:AlternateContent>
          <mc:Choice Requires="wps">
            <w:drawing>
              <wp:anchor distT="0" distB="0" distL="114300" distR="114300" simplePos="0" relativeHeight="251665408" behindDoc="0" locked="0" layoutInCell="1" allowOverlap="1" wp14:anchorId="4126A387" wp14:editId="025C424C">
                <wp:simplePos x="0" y="0"/>
                <wp:positionH relativeFrom="column">
                  <wp:posOffset>4343400</wp:posOffset>
                </wp:positionH>
                <wp:positionV relativeFrom="paragraph">
                  <wp:posOffset>652145</wp:posOffset>
                </wp:positionV>
                <wp:extent cx="2552700" cy="626745"/>
                <wp:effectExtent l="0" t="0" r="0" b="1905"/>
                <wp:wrapSquare wrapText="bothSides"/>
                <wp:docPr id="5" name="Zone de texte 5"/>
                <wp:cNvGraphicFramePr/>
                <a:graphic xmlns:a="http://schemas.openxmlformats.org/drawingml/2006/main">
                  <a:graphicData uri="http://schemas.microsoft.com/office/word/2010/wordprocessingShape">
                    <wps:wsp>
                      <wps:cNvSpPr txBox="1"/>
                      <wps:spPr>
                        <a:xfrm>
                          <a:off x="0" y="0"/>
                          <a:ext cx="2552700" cy="6267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rsidR="00042CCB" w:rsidRPr="00042CCB" w:rsidRDefault="00042CCB" w:rsidP="00042CCB">
                            <w:pPr>
                              <w:rPr>
                                <w:rFonts w:ascii="Gill Sans MT" w:hAnsi="Gill Sans MT"/>
                                <w:color w:val="0070C0"/>
                                <w:sz w:val="28"/>
                                <w:szCs w:val="34"/>
                              </w:rPr>
                            </w:pPr>
                            <w:r>
                              <w:rPr>
                                <w:rFonts w:ascii="Gill Sans MT" w:hAnsi="Gill Sans MT"/>
                                <w:color w:val="0070C0"/>
                                <w:sz w:val="28"/>
                                <w:szCs w:val="34"/>
                              </w:rPr>
                              <w:t>Master 2 MIAGE, 2014/2015</w:t>
                            </w:r>
                          </w:p>
                          <w:p w:rsidR="00042CCB" w:rsidRDefault="00042CCB" w:rsidP="00042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margin-left:342pt;margin-top:51.35pt;width:201pt;height:4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" filled="f" stroked="f">
                <v:textbox>
                  <w:txbxContent>
                    <w:p w:rsidR="00042CCB" w:rsidRPr="00042CCB" w:rsidRDefault="00042CCB" w:rsidP="00042CCB">
                      <w:pPr>
                        <w:rPr>
                          <w:rFonts w:ascii="Gill Sans MT" w:hAnsi="Gill Sans MT"/>
                          <w:color w:val="0070C0"/>
                          <w:sz w:val="28"/>
                          <w:szCs w:val="34"/>
                        </w:rPr>
                      </w:pPr>
                      <w:r>
                        <w:rPr>
                          <w:rFonts w:ascii="Gill Sans MT" w:hAnsi="Gill Sans MT"/>
                          <w:color w:val="0070C0"/>
                          <w:sz w:val="28"/>
                          <w:szCs w:val="34"/>
                        </w:rPr>
                        <w:t>Master 2 MIAGE, 2014/2015</w:t>
                      </w:r>
                    </w:p>
                    <w:p w:rsidR="00042CCB" w:rsidRDefault="00042CCB" w:rsidP="00042CCB"/>
                  </w:txbxContent>
                </v:textbox>
                <w10:wrap type="square"/>
              </v:shape>
            </w:pict>
          </mc:Fallback>
        </mc:AlternateContent>
      </w:r>
    </w:p>
    <w:p w:rsidR="000F4467" w:rsidRDefault="000F4467" w:rsidP="000F4467">
      <w:pPr>
        <w:pStyle w:val="Titre1"/>
      </w:pPr>
    </w:p>
    <w:p w:rsidR="00283A4A" w:rsidRDefault="00283A4A">
      <w:pPr>
        <w:rPr>
          <w:rFonts w:asciiTheme="majorHAnsi" w:eastAsiaTheme="majorEastAsia" w:hAnsiTheme="majorHAnsi" w:cstheme="majorBidi"/>
          <w:b/>
          <w:bCs/>
          <w:color w:val="365F91" w:themeColor="accent1" w:themeShade="BF"/>
          <w:sz w:val="28"/>
          <w:szCs w:val="28"/>
        </w:rPr>
      </w:pPr>
      <w:r>
        <w:br w:type="page"/>
      </w:r>
    </w:p>
    <w:p w:rsidR="00283A4A" w:rsidRDefault="00283A4A" w:rsidP="000F4467">
      <w:pPr>
        <w:pStyle w:val="Titre1"/>
      </w:pPr>
    </w:p>
    <w:p w:rsidR="00042CCB" w:rsidRDefault="000F4467" w:rsidP="000F4467">
      <w:pPr>
        <w:pStyle w:val="Titre1"/>
      </w:pPr>
      <w:r>
        <w:t>Préambule</w:t>
      </w:r>
    </w:p>
    <w:p w:rsidR="000F4467" w:rsidRDefault="000F4467" w:rsidP="000F4467"/>
    <w:p w:rsidR="000F4467" w:rsidRDefault="000F4467" w:rsidP="000F4467">
      <w:r>
        <w:t>Le pr</w:t>
      </w:r>
      <w:r>
        <w:rPr>
          <w:rFonts w:hint="cs"/>
        </w:rPr>
        <w:t>é</w:t>
      </w:r>
      <w:r>
        <w:t>sent document pr</w:t>
      </w:r>
      <w:r>
        <w:rPr>
          <w:rFonts w:hint="cs"/>
        </w:rPr>
        <w:t>é</w:t>
      </w:r>
      <w:r>
        <w:t>sente l</w:t>
      </w:r>
      <w:r>
        <w:rPr>
          <w:rFonts w:hint="cs"/>
        </w:rPr>
        <w:t>’</w:t>
      </w:r>
      <w:r>
        <w:t xml:space="preserve">ensemble des </w:t>
      </w:r>
      <w:r>
        <w:rPr>
          <w:rFonts w:hint="cs"/>
        </w:rPr>
        <w:t>é</w:t>
      </w:r>
      <w:r>
        <w:t>tapes n</w:t>
      </w:r>
      <w:r>
        <w:rPr>
          <w:rFonts w:hint="cs"/>
        </w:rPr>
        <w:t>é</w:t>
      </w:r>
      <w:r>
        <w:t xml:space="preserve">cessaires </w:t>
      </w:r>
      <w:r>
        <w:rPr>
          <w:rFonts w:hint="cs"/>
        </w:rPr>
        <w:t>à</w:t>
      </w:r>
      <w:r>
        <w:t xml:space="preserve"> l</w:t>
      </w:r>
      <w:r>
        <w:rPr>
          <w:rFonts w:hint="cs"/>
        </w:rPr>
        <w:t>’</w:t>
      </w:r>
      <w:r>
        <w:t>utilisation et au d</w:t>
      </w:r>
      <w:r>
        <w:rPr>
          <w:rFonts w:hint="cs"/>
        </w:rPr>
        <w:t>é</w:t>
      </w:r>
      <w:r>
        <w:t>veloppement de plugins en utilisant la plateforme de plugins d</w:t>
      </w:r>
      <w:r>
        <w:rPr>
          <w:rFonts w:hint="cs"/>
        </w:rPr>
        <w:t>é</w:t>
      </w:r>
      <w:r>
        <w:t>velopp</w:t>
      </w:r>
      <w:r>
        <w:rPr>
          <w:rFonts w:hint="cs"/>
        </w:rPr>
        <w:t>é</w:t>
      </w:r>
      <w:r>
        <w:t xml:space="preserve"> dans le cadre d</w:t>
      </w:r>
      <w:r>
        <w:rPr>
          <w:rFonts w:hint="cs"/>
        </w:rPr>
        <w:t>’</w:t>
      </w:r>
      <w:r>
        <w:t xml:space="preserve">un projet de travaux pratiques dans le module </w:t>
      </w:r>
      <w:r>
        <w:rPr>
          <w:rFonts w:hint="cs"/>
        </w:rPr>
        <w:t>“</w:t>
      </w:r>
      <w:r>
        <w:t>Architecture logicielle</w:t>
      </w:r>
      <w:r>
        <w:rPr>
          <w:rFonts w:hint="cs"/>
        </w:rPr>
        <w:t>”</w:t>
      </w:r>
      <w:r>
        <w:t xml:space="preserve"> en Master 2</w:t>
      </w:r>
    </w:p>
    <w:p w:rsidR="000F4467" w:rsidRDefault="000F4467" w:rsidP="000F4467">
      <w:r>
        <w:t>MIAGE.</w:t>
      </w:r>
    </w:p>
    <w:p w:rsidR="000F4467" w:rsidRDefault="000F4467" w:rsidP="000F4467"/>
    <w:p w:rsidR="000F4467" w:rsidRPr="000F4467" w:rsidRDefault="000F4467" w:rsidP="000F4467">
      <w:r>
        <w:t>Ce document se pr</w:t>
      </w:r>
      <w:r>
        <w:rPr>
          <w:rFonts w:hint="cs"/>
        </w:rPr>
        <w:t>é</w:t>
      </w:r>
      <w:r>
        <w:t>sente comme un tutoriel d</w:t>
      </w:r>
      <w:r>
        <w:rPr>
          <w:rFonts w:hint="cs"/>
        </w:rPr>
        <w:t>é</w:t>
      </w:r>
      <w:r>
        <w:t>taill</w:t>
      </w:r>
      <w:r>
        <w:rPr>
          <w:rFonts w:hint="cs"/>
        </w:rPr>
        <w:t>é</w:t>
      </w:r>
      <w:r>
        <w:t xml:space="preserve"> permettant la cr</w:t>
      </w:r>
      <w:r>
        <w:rPr>
          <w:rFonts w:hint="cs"/>
        </w:rPr>
        <w:t>é</w:t>
      </w:r>
      <w:r>
        <w:t>ation de plugins pour le jeu Age Of Mottu utilisant cette plateforme</w:t>
      </w:r>
    </w:p>
    <w:p w:rsidR="000F4467" w:rsidRDefault="000F4467" w:rsidP="000F4467"/>
    <w:p w:rsidR="000F4467" w:rsidRDefault="000F4467" w:rsidP="000F4467"/>
    <w:p w:rsidR="000F4467" w:rsidRPr="000F4467" w:rsidRDefault="000F4467" w:rsidP="000F4467"/>
    <w:p w:rsidR="000F4467" w:rsidRPr="000F4467" w:rsidRDefault="000F4467" w:rsidP="000F4467"/>
    <w:p w:rsidR="00042CCB" w:rsidRPr="00042CCB" w:rsidRDefault="00042CCB" w:rsidP="00042CCB"/>
    <w:p w:rsidR="00042CCB" w:rsidRPr="00042CCB" w:rsidRDefault="00042CCB" w:rsidP="00042CCB">
      <w:pPr>
        <w:tabs>
          <w:tab w:val="left" w:pos="2344"/>
        </w:tabs>
      </w:pPr>
      <w:r>
        <w:tab/>
      </w:r>
    </w:p>
    <w:p w:rsidR="0058332A" w:rsidRPr="00042CCB" w:rsidRDefault="0058332A" w:rsidP="00042CCB"/>
    <w:p w:rsidR="00283A4A" w:rsidRDefault="00283A4A">
      <w:r>
        <w:br w:type="page"/>
      </w:r>
    </w:p>
    <w:p w:rsidR="00283A4A" w:rsidRDefault="00283A4A" w:rsidP="00283A4A">
      <w:pPr>
        <w:pStyle w:val="Titre1"/>
      </w:pPr>
    </w:p>
    <w:p w:rsidR="00283A4A" w:rsidRDefault="00283A4A" w:rsidP="00283A4A">
      <w:pPr>
        <w:pStyle w:val="Titre1"/>
      </w:pPr>
      <w:r>
        <w:t xml:space="preserve"> I – Création d’un plugin</w:t>
      </w:r>
    </w:p>
    <w:p w:rsidR="000F4467" w:rsidRDefault="005C16FA" w:rsidP="00283A4A">
      <w:pPr>
        <w:pStyle w:val="Titre2"/>
        <w:numPr>
          <w:ilvl w:val="0"/>
          <w:numId w:val="1"/>
        </w:numPr>
      </w:pPr>
      <w:r>
        <w:t>Introduction</w:t>
      </w:r>
    </w:p>
    <w:p w:rsidR="00283A4A" w:rsidRDefault="00283A4A" w:rsidP="00283A4A"/>
    <w:p w:rsidR="00283A4A" w:rsidRDefault="00283A4A" w:rsidP="00283A4A">
      <w:r>
        <w:t xml:space="preserve">Pour créer un projet plugin il est important de comprendre les données qui le </w:t>
      </w:r>
      <w:r w:rsidR="005C16FA">
        <w:t>caractérisent</w:t>
      </w:r>
      <w:r>
        <w:t> :</w:t>
      </w:r>
    </w:p>
    <w:p w:rsidR="00283A4A" w:rsidRDefault="00283A4A" w:rsidP="00283A4A"/>
    <w:p w:rsidR="00283A4A" w:rsidRDefault="00283A4A" w:rsidP="00283A4A">
      <w:pPr>
        <w:pStyle w:val="Paragraphedeliste"/>
        <w:numPr>
          <w:ilvl w:val="0"/>
          <w:numId w:val="2"/>
        </w:numPr>
      </w:pPr>
      <w:r>
        <w:t>L’interface qu’il va implémenter : Elle va permettre au plugin principal d’utiliser ce plugin en suivant cette interface, chaque plugin doit se conformer à cette interface afin d’être employable dynamiquement par n’importe quel plugin.</w:t>
      </w:r>
      <w:r>
        <w:br/>
        <w:t xml:space="preserve">Les interfaces sont au nombre de 4 : </w:t>
      </w:r>
    </w:p>
    <w:p w:rsidR="00283A4A" w:rsidRDefault="00283A4A" w:rsidP="00283A4A">
      <w:pPr>
        <w:pStyle w:val="Paragraphedeliste"/>
        <w:numPr>
          <w:ilvl w:val="1"/>
          <w:numId w:val="2"/>
        </w:numPr>
      </w:pPr>
      <w:r w:rsidRPr="001E6DE0">
        <w:rPr>
          <w:b/>
        </w:rPr>
        <w:t>IPlugin</w:t>
      </w:r>
      <w:r>
        <w:t> : Interface globale des plugins, qui va être implémentée par TOUS les plugins, elle va permettre le chargement de ces derniers</w:t>
      </w:r>
    </w:p>
    <w:p w:rsidR="00283A4A" w:rsidRDefault="005C16FA" w:rsidP="00283A4A">
      <w:pPr>
        <w:pStyle w:val="Paragraphedeliste"/>
        <w:numPr>
          <w:ilvl w:val="1"/>
          <w:numId w:val="2"/>
        </w:numPr>
      </w:pPr>
      <w:r w:rsidRPr="001E6DE0">
        <w:rPr>
          <w:b/>
        </w:rPr>
        <w:t>IActionPlugin</w:t>
      </w:r>
      <w:r>
        <w:t> : Interface pour les plugins d’actions, une action sera déclenchable via la méthode doAction</w:t>
      </w:r>
    </w:p>
    <w:p w:rsidR="005C16FA" w:rsidRDefault="005C16FA" w:rsidP="00283A4A">
      <w:pPr>
        <w:pStyle w:val="Paragraphedeliste"/>
        <w:numPr>
          <w:ilvl w:val="1"/>
          <w:numId w:val="2"/>
        </w:numPr>
      </w:pPr>
      <w:r w:rsidRPr="001E6DE0">
        <w:rPr>
          <w:b/>
        </w:rPr>
        <w:t>IDisplayPlugin</w:t>
      </w:r>
      <w:r>
        <w:t> : Interface pour les plugins d’affichage</w:t>
      </w:r>
    </w:p>
    <w:p w:rsidR="005C16FA" w:rsidRDefault="005C16FA" w:rsidP="00283A4A">
      <w:pPr>
        <w:pStyle w:val="Paragraphedeliste"/>
        <w:numPr>
          <w:ilvl w:val="1"/>
          <w:numId w:val="2"/>
        </w:numPr>
      </w:pPr>
      <w:r w:rsidRPr="001E6DE0">
        <w:rPr>
          <w:b/>
        </w:rPr>
        <w:t>ILauncherPlugin</w:t>
      </w:r>
      <w:r>
        <w:t> : Interface pour le plugin principal</w:t>
      </w:r>
    </w:p>
    <w:p w:rsidR="005C16FA" w:rsidRDefault="005C16FA" w:rsidP="005C16FA"/>
    <w:p w:rsidR="005C16FA" w:rsidRDefault="005C16FA" w:rsidP="005C16FA">
      <w:pPr>
        <w:pStyle w:val="Paragraphedeliste"/>
        <w:numPr>
          <w:ilvl w:val="0"/>
          <w:numId w:val="2"/>
        </w:numPr>
      </w:pPr>
      <w:r>
        <w:t xml:space="preserve">Le type de plugin, voici les types de plugins actuellement disponibles, cette liste pourra être complétée au fur et à mesure : </w:t>
      </w:r>
    </w:p>
    <w:p w:rsidR="005C16FA" w:rsidRDefault="005C16FA" w:rsidP="005C16FA">
      <w:pPr>
        <w:pStyle w:val="Paragraphedeliste"/>
        <w:numPr>
          <w:ilvl w:val="1"/>
          <w:numId w:val="2"/>
        </w:numPr>
      </w:pPr>
      <w:r w:rsidRPr="001E6DE0">
        <w:rPr>
          <w:b/>
        </w:rPr>
        <w:t>AFFICHAGE</w:t>
      </w:r>
      <w:r>
        <w:t> : Plugin permettant l’affichage d’un composant au centre de l’application (Boutons situés à droite de l’application)</w:t>
      </w:r>
    </w:p>
    <w:p w:rsidR="005C16FA" w:rsidRDefault="005C16FA" w:rsidP="005C16FA">
      <w:pPr>
        <w:pStyle w:val="Paragraphedeliste"/>
        <w:numPr>
          <w:ilvl w:val="1"/>
          <w:numId w:val="2"/>
        </w:numPr>
      </w:pPr>
      <w:r w:rsidRPr="001E6DE0">
        <w:rPr>
          <w:b/>
        </w:rPr>
        <w:t>ACTION</w:t>
      </w:r>
      <w:r>
        <w:t> : Plugin permettant d’effectuer une action (Boutons en bas de l’application)</w:t>
      </w:r>
    </w:p>
    <w:p w:rsidR="005C16FA" w:rsidRDefault="005C16FA" w:rsidP="005C16FA">
      <w:pPr>
        <w:pStyle w:val="Paragraphedeliste"/>
        <w:numPr>
          <w:ilvl w:val="1"/>
          <w:numId w:val="2"/>
        </w:numPr>
      </w:pPr>
      <w:r w:rsidRPr="001E6DE0">
        <w:rPr>
          <w:b/>
        </w:rPr>
        <w:t>AFTER</w:t>
      </w:r>
      <w:r>
        <w:t xml:space="preserve">_ACTION : Plugin exécuté après chaque action </w:t>
      </w:r>
    </w:p>
    <w:p w:rsidR="005C16FA" w:rsidRDefault="005C16FA" w:rsidP="005C16FA">
      <w:pPr>
        <w:pStyle w:val="Paragraphedeliste"/>
        <w:numPr>
          <w:ilvl w:val="1"/>
          <w:numId w:val="2"/>
        </w:numPr>
      </w:pPr>
      <w:r w:rsidRPr="001E6DE0">
        <w:rPr>
          <w:b/>
        </w:rPr>
        <w:t>LANCEUR</w:t>
      </w:r>
      <w:r>
        <w:t> : Plugin principal</w:t>
      </w:r>
    </w:p>
    <w:p w:rsidR="005C16FA" w:rsidRDefault="005C16FA" w:rsidP="005C16FA"/>
    <w:p w:rsidR="005C16FA" w:rsidRDefault="005C16FA" w:rsidP="005C16FA"/>
    <w:p w:rsidR="001E6DE0" w:rsidRDefault="001E6DE0">
      <w:pPr>
        <w:rPr>
          <w:rFonts w:asciiTheme="majorHAnsi" w:eastAsiaTheme="majorEastAsia" w:hAnsiTheme="majorHAnsi" w:cstheme="majorBidi"/>
          <w:b/>
          <w:bCs/>
          <w:color w:val="4F81BD" w:themeColor="accent1"/>
          <w:sz w:val="26"/>
          <w:szCs w:val="26"/>
        </w:rPr>
      </w:pPr>
      <w:r>
        <w:br w:type="page"/>
      </w:r>
    </w:p>
    <w:p w:rsidR="001E6DE0" w:rsidRDefault="00861C3C" w:rsidP="001E6DE0">
      <w:pPr>
        <w:pStyle w:val="Titre2"/>
        <w:numPr>
          <w:ilvl w:val="0"/>
          <w:numId w:val="1"/>
        </w:numPr>
      </w:pPr>
      <w:r>
        <w:lastRenderedPageBreak/>
        <w:t>Etapes de création</w:t>
      </w:r>
    </w:p>
    <w:p w:rsidR="001E6DE0" w:rsidRDefault="001E6DE0" w:rsidP="001E6DE0"/>
    <w:p w:rsidR="001E6DE0" w:rsidRDefault="001E6DE0" w:rsidP="00861C3C">
      <w:pPr>
        <w:pStyle w:val="Titre3"/>
      </w:pPr>
      <w:r w:rsidRPr="001E6DE0">
        <w:t>Etape 1 : Création du Projet Eclipse</w:t>
      </w:r>
      <w:r w:rsidRPr="001E6DE0">
        <w:br/>
      </w:r>
    </w:p>
    <w:p w:rsidR="001E6DE0" w:rsidRDefault="001E6DE0" w:rsidP="001E6DE0">
      <w:pPr>
        <w:rPr>
          <w:b/>
        </w:rPr>
      </w:pPr>
      <w:r>
        <w:t>Crée</w:t>
      </w:r>
      <w:r w:rsidR="00237727">
        <w:t>r</w:t>
      </w:r>
      <w:r>
        <w:t xml:space="preserve"> un nouveau Projet JAVA sur Eclipse à coter de ceux déjà existants</w:t>
      </w:r>
      <w:r w:rsidR="00237727">
        <w:br/>
      </w:r>
      <w:r w:rsidR="00237727">
        <w:br/>
        <w:t xml:space="preserve">Nommez votre projet par exemple </w:t>
      </w:r>
      <w:r w:rsidR="00A92A86">
        <w:t>PluginArc</w:t>
      </w:r>
      <w:r w:rsidR="00237727">
        <w:t>, sélectionnez une JRE &gt; 1.7 puis faire Suivant =&gt;  Terminer</w:t>
      </w:r>
      <w:r w:rsidR="00237727">
        <w:br/>
      </w:r>
    </w:p>
    <w:p w:rsidR="001E6DE0" w:rsidRDefault="00237727" w:rsidP="00861C3C">
      <w:pPr>
        <w:pStyle w:val="Titre3"/>
      </w:pPr>
      <w:r>
        <w:t>Etape 2 : Création de la classe</w:t>
      </w:r>
    </w:p>
    <w:p w:rsidR="00237727" w:rsidRDefault="00237727" w:rsidP="001E6DE0">
      <w:r>
        <w:rPr>
          <w:b/>
        </w:rPr>
        <w:br/>
      </w:r>
      <w:r w:rsidRPr="00237727">
        <w:t>Créer</w:t>
      </w:r>
      <w:r>
        <w:t xml:space="preserve"> un nouveau package nommé plugin (Clic droit =&gt; Nouveau =&gt; Package) que vous allez nommer plugin</w:t>
      </w:r>
      <w:r>
        <w:br/>
      </w:r>
      <w:r>
        <w:br/>
        <w:t>Une fois ce package crée, créez dans ce dernier une classe nommée Arc.java</w:t>
      </w:r>
    </w:p>
    <w:p w:rsidR="00237727" w:rsidRDefault="00237727" w:rsidP="001E6DE0"/>
    <w:p w:rsidR="00237727" w:rsidRDefault="00237727" w:rsidP="00861C3C">
      <w:pPr>
        <w:pStyle w:val="Titre3"/>
      </w:pPr>
      <w:r w:rsidRPr="00237727">
        <w:t xml:space="preserve">Etape 3 : </w:t>
      </w:r>
      <w:r w:rsidR="00E479FD">
        <w:t>Configuration du Build Path</w:t>
      </w:r>
    </w:p>
    <w:p w:rsidR="00E479FD" w:rsidRDefault="00E479FD" w:rsidP="001E6DE0">
      <w:r>
        <w:rPr>
          <w:b/>
        </w:rPr>
        <w:br/>
      </w:r>
      <w:r>
        <w:t>Notre projet aura temporairement besoin qu’on lui indique où trouver certaines classes JAVA (Interfaces, classes métier) il va donc falloir dire à Eclipse ou elles se trouvent</w:t>
      </w:r>
      <w:r>
        <w:br/>
      </w:r>
      <w:r>
        <w:br/>
        <w:t>Faites un clic droit sur le projet =&gt; Build Path =&gt; Configurer le Build Path</w:t>
      </w:r>
      <w:r>
        <w:br/>
      </w:r>
      <w:r>
        <w:br/>
        <w:t>Dans l’onglet Projet cliquez sur ajouter et ajoutez  le projet PluginLanceur (Plugin principal) et Projet_Jeu_Plugins.</w:t>
      </w:r>
      <w:r>
        <w:br/>
      </w:r>
    </w:p>
    <w:p w:rsidR="00E479FD" w:rsidRDefault="00E479FD" w:rsidP="00861C3C">
      <w:pPr>
        <w:pStyle w:val="Titre3"/>
      </w:pPr>
      <w:r w:rsidRPr="00237727">
        <w:t xml:space="preserve">Etape </w:t>
      </w:r>
      <w:r>
        <w:t>4</w:t>
      </w:r>
      <w:r w:rsidRPr="00237727">
        <w:t xml:space="preserve"> : </w:t>
      </w:r>
      <w:r>
        <w:t xml:space="preserve">Vérification de la version de compilation JAVA </w:t>
      </w:r>
    </w:p>
    <w:p w:rsidR="00E479FD" w:rsidRDefault="00E479FD" w:rsidP="00E479FD">
      <w:pPr>
        <w:rPr>
          <w:b/>
        </w:rPr>
      </w:pPr>
    </w:p>
    <w:p w:rsidR="00E479FD" w:rsidRDefault="00E479FD" w:rsidP="00E479FD">
      <w:r>
        <w:t>Pour éviter des projets du à la version de JAVA faites un clic droit sur le projet =&gt; Propriétés =&gt; Java Compiler puis vérifiez que le Enable Project Specific settings est bien désactivé, cliquez sur Configure Workspace Settings pour vérifier que le Workpace est bien configuré pour fonctionner en JAVA 1.7</w:t>
      </w:r>
    </w:p>
    <w:p w:rsidR="00E479FD" w:rsidRDefault="00E479FD" w:rsidP="00E479FD">
      <w:pPr>
        <w:rPr>
          <w:b/>
        </w:rPr>
      </w:pPr>
      <w:r w:rsidRPr="00E479FD">
        <w:rPr>
          <w:b/>
          <w:noProof/>
        </w:rPr>
        <w:drawing>
          <wp:anchor distT="0" distB="0" distL="114300" distR="114300" simplePos="0" relativeHeight="251666432" behindDoc="0" locked="0" layoutInCell="1" allowOverlap="1" wp14:anchorId="728EC576" wp14:editId="6A3A3F3E">
            <wp:simplePos x="0" y="0"/>
            <wp:positionH relativeFrom="column">
              <wp:posOffset>808990</wp:posOffset>
            </wp:positionH>
            <wp:positionV relativeFrom="paragraph">
              <wp:posOffset>131445</wp:posOffset>
            </wp:positionV>
            <wp:extent cx="3973195" cy="3190875"/>
            <wp:effectExtent l="0" t="0" r="8255"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73195" cy="3190875"/>
                    </a:xfrm>
                    <a:prstGeom prst="rect">
                      <a:avLst/>
                    </a:prstGeom>
                  </pic:spPr>
                </pic:pic>
              </a:graphicData>
            </a:graphic>
            <wp14:sizeRelH relativeFrom="page">
              <wp14:pctWidth>0</wp14:pctWidth>
            </wp14:sizeRelH>
            <wp14:sizeRelV relativeFrom="page">
              <wp14:pctHeight>0</wp14:pctHeight>
            </wp14:sizeRelV>
          </wp:anchor>
        </w:drawing>
      </w:r>
    </w:p>
    <w:p w:rsidR="00E479FD" w:rsidRDefault="00E479FD" w:rsidP="00E479FD">
      <w:pPr>
        <w:rPr>
          <w:b/>
        </w:rPr>
      </w:pPr>
    </w:p>
    <w:p w:rsidR="00E479FD" w:rsidRPr="00E479FD" w:rsidRDefault="00E479FD" w:rsidP="001E6DE0"/>
    <w:p w:rsidR="00237727" w:rsidRDefault="00237727" w:rsidP="001E6DE0">
      <w:pPr>
        <w:rPr>
          <w:b/>
        </w:rPr>
      </w:pPr>
    </w:p>
    <w:p w:rsidR="00E479FD" w:rsidRDefault="00E479FD" w:rsidP="001E6DE0"/>
    <w:p w:rsidR="00E479FD" w:rsidRPr="00E479FD" w:rsidRDefault="00E479FD" w:rsidP="00E479FD"/>
    <w:p w:rsidR="00E479FD" w:rsidRPr="00E479FD" w:rsidRDefault="00E479FD" w:rsidP="00E479FD"/>
    <w:p w:rsidR="00E479FD" w:rsidRPr="00E479FD" w:rsidRDefault="00E479FD" w:rsidP="00E479FD"/>
    <w:p w:rsidR="00E479FD" w:rsidRPr="00E479FD" w:rsidRDefault="00E479FD" w:rsidP="00E479FD"/>
    <w:p w:rsidR="00E479FD" w:rsidRPr="00E479FD" w:rsidRDefault="00E479FD" w:rsidP="00E479FD"/>
    <w:p w:rsidR="00E479FD" w:rsidRPr="00E479FD" w:rsidRDefault="00E479FD" w:rsidP="00E479FD"/>
    <w:p w:rsidR="00E479FD" w:rsidRPr="00E479FD" w:rsidRDefault="00E479FD" w:rsidP="00E479FD"/>
    <w:p w:rsidR="00E479FD" w:rsidRPr="00E479FD" w:rsidRDefault="00E479FD" w:rsidP="00E479FD"/>
    <w:p w:rsidR="00E479FD" w:rsidRDefault="00E479FD" w:rsidP="00E479FD"/>
    <w:p w:rsidR="00E479FD" w:rsidRPr="00E479FD" w:rsidRDefault="00E479FD" w:rsidP="00861C3C">
      <w:pPr>
        <w:pStyle w:val="Titre3"/>
      </w:pPr>
      <w:r w:rsidRPr="00E479FD">
        <w:lastRenderedPageBreak/>
        <w:t>Etape 5 : Création du code</w:t>
      </w:r>
    </w:p>
    <w:p w:rsidR="00E479FD" w:rsidRDefault="00E479FD" w:rsidP="00E479FD">
      <w:pPr>
        <w:tabs>
          <w:tab w:val="left" w:pos="8085"/>
        </w:tabs>
      </w:pPr>
    </w:p>
    <w:p w:rsidR="00823D75" w:rsidRDefault="00823D75" w:rsidP="00E479FD">
      <w:pPr>
        <w:tabs>
          <w:tab w:val="left" w:pos="8085"/>
        </w:tabs>
      </w:pPr>
      <w:r>
        <w:t>Ouvrez le fichier PluginDemoArc</w:t>
      </w:r>
      <w:r w:rsidR="00A92A86">
        <w:t>.txt à la racine du workspace</w:t>
      </w:r>
      <w:r>
        <w:t xml:space="preserve"> pour un exemple de code, et copier/coller le dans le Arc.java</w:t>
      </w:r>
      <w:r>
        <w:br/>
      </w:r>
    </w:p>
    <w:p w:rsidR="00E479FD" w:rsidRDefault="00823D75" w:rsidP="00E479FD">
      <w:pPr>
        <w:tabs>
          <w:tab w:val="left" w:pos="8085"/>
        </w:tabs>
      </w:pPr>
      <w:r>
        <w:t>Le principe de l’Arc est qu’il va pouvoir attaquer les ennemis deux fois plus loin que l’épée</w:t>
      </w:r>
      <w:r w:rsidR="00E479FD">
        <w:br/>
      </w:r>
    </w:p>
    <w:p w:rsidR="00823D75" w:rsidRDefault="00823D75" w:rsidP="00861C3C">
      <w:pPr>
        <w:pStyle w:val="Titre3"/>
      </w:pPr>
      <w:r w:rsidRPr="00823D75">
        <w:t xml:space="preserve">Etape 6 : </w:t>
      </w:r>
      <w:r>
        <w:t>Génération du JAR</w:t>
      </w:r>
    </w:p>
    <w:p w:rsidR="00823D75" w:rsidRDefault="00823D75" w:rsidP="00E479FD">
      <w:pPr>
        <w:tabs>
          <w:tab w:val="left" w:pos="8085"/>
        </w:tabs>
        <w:rPr>
          <w:b/>
        </w:rPr>
      </w:pPr>
    </w:p>
    <w:p w:rsidR="00823D75" w:rsidRPr="00823D75" w:rsidRDefault="00823D75" w:rsidP="00E479FD">
      <w:pPr>
        <w:tabs>
          <w:tab w:val="left" w:pos="8085"/>
        </w:tabs>
      </w:pPr>
      <w:r>
        <w:t>Pour générer automatiquement le jar nous allons créer un Build Ant (vu qu’il est intégré de base dans Eclipse)</w:t>
      </w:r>
      <w:r>
        <w:br/>
      </w:r>
      <w:r>
        <w:br/>
        <w:t>Clic droit sur le projet =&gt; New =&gt; File Nommez le build.xml et ajoutez le code suivant :</w:t>
      </w:r>
      <w:r>
        <w:br/>
      </w:r>
    </w:p>
    <w:p w:rsidR="00823D75" w:rsidRPr="00823D75" w:rsidRDefault="00823D75" w:rsidP="00823D75">
      <w:pPr>
        <w:autoSpaceDE w:val="0"/>
        <w:autoSpaceDN w:val="0"/>
        <w:adjustRightInd w:val="0"/>
        <w:rPr>
          <w:rFonts w:ascii="Consolas" w:hAnsi="Consolas" w:cs="Consolas"/>
          <w:sz w:val="20"/>
          <w:szCs w:val="20"/>
          <w:lang w:val="en-US"/>
        </w:rPr>
      </w:pPr>
      <w:r w:rsidRPr="00823D75">
        <w:rPr>
          <w:rFonts w:ascii="Consolas" w:hAnsi="Consolas" w:cs="Consolas"/>
          <w:color w:val="808080"/>
          <w:sz w:val="20"/>
          <w:szCs w:val="20"/>
          <w:lang w:val="en-US"/>
        </w:rPr>
        <w:t>&lt;?xml version="1.0" ?&gt;</w:t>
      </w:r>
    </w:p>
    <w:p w:rsidR="00823D75" w:rsidRPr="00823D75" w:rsidRDefault="00823D75" w:rsidP="00823D75">
      <w:pPr>
        <w:autoSpaceDE w:val="0"/>
        <w:autoSpaceDN w:val="0"/>
        <w:adjustRightInd w:val="0"/>
        <w:rPr>
          <w:rFonts w:ascii="Consolas" w:hAnsi="Consolas" w:cs="Consolas"/>
          <w:sz w:val="20"/>
          <w:szCs w:val="20"/>
          <w:lang w:val="en-US"/>
        </w:rPr>
      </w:pPr>
      <w:r w:rsidRPr="00823D75">
        <w:rPr>
          <w:rFonts w:ascii="Consolas" w:hAnsi="Consolas" w:cs="Consolas"/>
          <w:color w:val="800000"/>
          <w:sz w:val="20"/>
          <w:szCs w:val="20"/>
          <w:lang w:val="en-US"/>
        </w:rPr>
        <w:t>&lt;!-- Configuration of the Ant build system to generate a Jar file --&gt;</w:t>
      </w:r>
      <w:r w:rsidRPr="00823D75">
        <w:rPr>
          <w:rFonts w:ascii="Consolas" w:hAnsi="Consolas" w:cs="Consolas"/>
          <w:color w:val="000000"/>
          <w:sz w:val="20"/>
          <w:szCs w:val="20"/>
          <w:lang w:val="en-US"/>
        </w:rPr>
        <w:t xml:space="preserve"> </w:t>
      </w:r>
    </w:p>
    <w:p w:rsidR="00823D75" w:rsidRPr="00823D75" w:rsidRDefault="00823D75" w:rsidP="00823D75">
      <w:pPr>
        <w:autoSpaceDE w:val="0"/>
        <w:autoSpaceDN w:val="0"/>
        <w:adjustRightInd w:val="0"/>
        <w:rPr>
          <w:rFonts w:ascii="Consolas" w:hAnsi="Consolas" w:cs="Consolas"/>
          <w:sz w:val="20"/>
          <w:szCs w:val="20"/>
          <w:lang w:val="en-US"/>
        </w:rPr>
      </w:pPr>
      <w:r w:rsidRPr="00823D75">
        <w:rPr>
          <w:rFonts w:ascii="Consolas" w:hAnsi="Consolas" w:cs="Consolas"/>
          <w:color w:val="000080"/>
          <w:sz w:val="20"/>
          <w:szCs w:val="20"/>
          <w:lang w:val="en-US"/>
        </w:rPr>
        <w:t>&lt;project</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name=</w:t>
      </w:r>
      <w:r w:rsidRPr="00823D75">
        <w:rPr>
          <w:rFonts w:ascii="Consolas" w:hAnsi="Consolas" w:cs="Consolas"/>
          <w:color w:val="008000"/>
          <w:sz w:val="20"/>
          <w:szCs w:val="20"/>
          <w:lang w:val="en-US"/>
        </w:rPr>
        <w:t>"TestMain"</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default=</w:t>
      </w:r>
      <w:r w:rsidRPr="00823D75">
        <w:rPr>
          <w:rFonts w:ascii="Consolas" w:hAnsi="Consolas" w:cs="Consolas"/>
          <w:color w:val="008000"/>
          <w:sz w:val="20"/>
          <w:szCs w:val="20"/>
          <w:lang w:val="en-US"/>
        </w:rPr>
        <w:t>"CreateJar"</w:t>
      </w:r>
      <w:r w:rsidRPr="00823D75">
        <w:rPr>
          <w:rFonts w:ascii="Consolas" w:hAnsi="Consolas" w:cs="Consolas"/>
          <w:color w:val="000080"/>
          <w:sz w:val="20"/>
          <w:szCs w:val="20"/>
          <w:lang w:val="en-US"/>
        </w:rPr>
        <w:t>&gt;</w:t>
      </w:r>
    </w:p>
    <w:p w:rsidR="00823D75" w:rsidRPr="00823D75" w:rsidRDefault="00823D75" w:rsidP="00823D75">
      <w:pPr>
        <w:autoSpaceDE w:val="0"/>
        <w:autoSpaceDN w:val="0"/>
        <w:adjustRightInd w:val="0"/>
        <w:rPr>
          <w:rFonts w:ascii="Consolas" w:hAnsi="Consolas" w:cs="Consolas"/>
          <w:sz w:val="20"/>
          <w:szCs w:val="20"/>
          <w:lang w:val="en-US"/>
        </w:rPr>
      </w:pP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&lt;target</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name=</w:t>
      </w:r>
      <w:r w:rsidRPr="00823D75">
        <w:rPr>
          <w:rFonts w:ascii="Consolas" w:hAnsi="Consolas" w:cs="Consolas"/>
          <w:color w:val="008000"/>
          <w:sz w:val="20"/>
          <w:szCs w:val="20"/>
          <w:lang w:val="en-US"/>
        </w:rPr>
        <w:t>"CreateJar"</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description=</w:t>
      </w:r>
      <w:r w:rsidRPr="00823D75">
        <w:rPr>
          <w:rFonts w:ascii="Consolas" w:hAnsi="Consolas" w:cs="Consolas"/>
          <w:color w:val="008000"/>
          <w:sz w:val="20"/>
          <w:szCs w:val="20"/>
          <w:lang w:val="en-US"/>
        </w:rPr>
        <w:t>"Create Jar file"</w:t>
      </w:r>
      <w:r w:rsidRPr="00823D75">
        <w:rPr>
          <w:rFonts w:ascii="Consolas" w:hAnsi="Consolas" w:cs="Consolas"/>
          <w:color w:val="000080"/>
          <w:sz w:val="20"/>
          <w:szCs w:val="20"/>
          <w:lang w:val="en-US"/>
        </w:rPr>
        <w:t>&gt;</w:t>
      </w:r>
    </w:p>
    <w:p w:rsidR="00823D75" w:rsidRPr="00823D75" w:rsidRDefault="00823D75" w:rsidP="00823D75">
      <w:pPr>
        <w:autoSpaceDE w:val="0"/>
        <w:autoSpaceDN w:val="0"/>
        <w:adjustRightInd w:val="0"/>
        <w:rPr>
          <w:rFonts w:ascii="Consolas" w:hAnsi="Consolas" w:cs="Consolas"/>
          <w:sz w:val="20"/>
          <w:szCs w:val="20"/>
          <w:lang w:val="en-US"/>
        </w:rPr>
      </w:pP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&lt;jar</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jarfile=</w:t>
      </w:r>
      <w:r w:rsidRPr="00823D75">
        <w:rPr>
          <w:rFonts w:ascii="Consolas" w:hAnsi="Consolas" w:cs="Consolas"/>
          <w:color w:val="008000"/>
          <w:sz w:val="20"/>
          <w:szCs w:val="20"/>
          <w:lang w:val="en-US"/>
        </w:rPr>
        <w:t>"../finalApp/mods/PluginArc.jar"</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basedir=</w:t>
      </w:r>
      <w:r w:rsidRPr="00823D75">
        <w:rPr>
          <w:rFonts w:ascii="Consolas" w:hAnsi="Consolas" w:cs="Consolas"/>
          <w:color w:val="008000"/>
          <w:sz w:val="20"/>
          <w:szCs w:val="20"/>
          <w:lang w:val="en-US"/>
        </w:rPr>
        <w:t>"bin"</w:t>
      </w:r>
      <w:r w:rsidRPr="00823D75">
        <w:rPr>
          <w:rFonts w:ascii="Consolas" w:hAnsi="Consolas" w:cs="Consolas"/>
          <w:color w:val="000000"/>
          <w:sz w:val="20"/>
          <w:szCs w:val="20"/>
          <w:lang w:val="en-US"/>
        </w:rPr>
        <w:t xml:space="preserve"> </w:t>
      </w:r>
      <w:r w:rsidRPr="00823D75">
        <w:rPr>
          <w:rFonts w:ascii="Consolas" w:hAnsi="Consolas" w:cs="Consolas"/>
          <w:color w:val="000080"/>
          <w:sz w:val="20"/>
          <w:szCs w:val="20"/>
          <w:lang w:val="en-US"/>
        </w:rPr>
        <w:t>includes=</w:t>
      </w:r>
      <w:r w:rsidRPr="00823D75">
        <w:rPr>
          <w:rFonts w:ascii="Consolas" w:hAnsi="Consolas" w:cs="Consolas"/>
          <w:color w:val="008000"/>
          <w:sz w:val="20"/>
          <w:szCs w:val="20"/>
          <w:lang w:val="en-US"/>
        </w:rPr>
        <w:t>"*/*.class"</w:t>
      </w:r>
      <w:r w:rsidRPr="00823D75">
        <w:rPr>
          <w:rFonts w:ascii="Consolas" w:hAnsi="Consolas" w:cs="Consolas"/>
          <w:color w:val="000080"/>
          <w:sz w:val="20"/>
          <w:szCs w:val="20"/>
          <w:lang w:val="en-US"/>
        </w:rPr>
        <w:t>/&gt;</w:t>
      </w:r>
    </w:p>
    <w:p w:rsidR="00823D75" w:rsidRDefault="00823D75" w:rsidP="00823D75">
      <w:pPr>
        <w:autoSpaceDE w:val="0"/>
        <w:autoSpaceDN w:val="0"/>
        <w:adjustRightInd w:val="0"/>
        <w:rPr>
          <w:rFonts w:ascii="Consolas" w:hAnsi="Consolas" w:cs="Consolas"/>
          <w:sz w:val="20"/>
          <w:szCs w:val="20"/>
        </w:rPr>
      </w:pPr>
      <w:r w:rsidRPr="00823D75">
        <w:rPr>
          <w:rFonts w:ascii="Consolas" w:hAnsi="Consolas" w:cs="Consolas"/>
          <w:color w:val="000000"/>
          <w:sz w:val="20"/>
          <w:szCs w:val="20"/>
          <w:lang w:val="en-US"/>
        </w:rPr>
        <w:t xml:space="preserve">  </w:t>
      </w:r>
      <w:r w:rsidRPr="00823D75">
        <w:rPr>
          <w:rFonts w:ascii="Consolas" w:hAnsi="Consolas" w:cs="Consolas"/>
          <w:color w:val="000000"/>
          <w:sz w:val="20"/>
          <w:szCs w:val="20"/>
          <w:lang w:val="en-US"/>
        </w:rPr>
        <w:tab/>
      </w:r>
      <w:r w:rsidRPr="00823D75">
        <w:rPr>
          <w:rFonts w:ascii="Consolas" w:hAnsi="Consolas" w:cs="Consolas"/>
          <w:color w:val="000000"/>
          <w:sz w:val="20"/>
          <w:szCs w:val="20"/>
          <w:lang w:val="en-US"/>
        </w:rPr>
        <w:tab/>
      </w:r>
      <w:r>
        <w:rPr>
          <w:rFonts w:ascii="Consolas" w:hAnsi="Consolas" w:cs="Consolas"/>
          <w:color w:val="000080"/>
          <w:sz w:val="20"/>
          <w:szCs w:val="20"/>
        </w:rPr>
        <w:t>&lt;jar</w:t>
      </w:r>
      <w:r>
        <w:rPr>
          <w:rFonts w:ascii="Consolas" w:hAnsi="Consolas" w:cs="Consolas"/>
          <w:color w:val="000000"/>
          <w:sz w:val="20"/>
          <w:szCs w:val="20"/>
        </w:rPr>
        <w:t xml:space="preserve"> </w:t>
      </w:r>
      <w:r>
        <w:rPr>
          <w:rFonts w:ascii="Consolas" w:hAnsi="Consolas" w:cs="Consolas"/>
          <w:color w:val="000080"/>
          <w:sz w:val="20"/>
          <w:szCs w:val="20"/>
        </w:rPr>
        <w:t>jarfile=</w:t>
      </w:r>
      <w:r>
        <w:rPr>
          <w:rFonts w:ascii="Consolas" w:hAnsi="Consolas" w:cs="Consolas"/>
          <w:color w:val="008000"/>
          <w:sz w:val="20"/>
          <w:szCs w:val="20"/>
        </w:rPr>
        <w:t>"../Projet_Jeu_Plugins/mods/PluginArc.jar"</w:t>
      </w:r>
      <w:r>
        <w:rPr>
          <w:rFonts w:ascii="Consolas" w:hAnsi="Consolas" w:cs="Consolas"/>
          <w:color w:val="000000"/>
          <w:sz w:val="20"/>
          <w:szCs w:val="20"/>
        </w:rPr>
        <w:t xml:space="preserve"> </w:t>
      </w:r>
      <w:r>
        <w:rPr>
          <w:rFonts w:ascii="Consolas" w:hAnsi="Consolas" w:cs="Consolas"/>
          <w:color w:val="000080"/>
          <w:sz w:val="20"/>
          <w:szCs w:val="20"/>
        </w:rPr>
        <w:t>basedir=</w:t>
      </w:r>
      <w:r>
        <w:rPr>
          <w:rFonts w:ascii="Consolas" w:hAnsi="Consolas" w:cs="Consolas"/>
          <w:color w:val="008000"/>
          <w:sz w:val="20"/>
          <w:szCs w:val="20"/>
        </w:rPr>
        <w:t>"bin"</w:t>
      </w:r>
      <w:r>
        <w:rPr>
          <w:rFonts w:ascii="Consolas" w:hAnsi="Consolas" w:cs="Consolas"/>
          <w:color w:val="000000"/>
          <w:sz w:val="20"/>
          <w:szCs w:val="20"/>
        </w:rPr>
        <w:t xml:space="preserve"> </w:t>
      </w:r>
      <w:r>
        <w:rPr>
          <w:rFonts w:ascii="Consolas" w:hAnsi="Consolas" w:cs="Consolas"/>
          <w:color w:val="000080"/>
          <w:sz w:val="20"/>
          <w:szCs w:val="20"/>
        </w:rPr>
        <w:t>includes=</w:t>
      </w:r>
      <w:r>
        <w:rPr>
          <w:rFonts w:ascii="Consolas" w:hAnsi="Consolas" w:cs="Consolas"/>
          <w:color w:val="008000"/>
          <w:sz w:val="20"/>
          <w:szCs w:val="20"/>
        </w:rPr>
        <w:t>"*/*.class"</w:t>
      </w:r>
      <w:r>
        <w:rPr>
          <w:rFonts w:ascii="Consolas" w:hAnsi="Consolas" w:cs="Consolas"/>
          <w:color w:val="000080"/>
          <w:sz w:val="20"/>
          <w:szCs w:val="20"/>
        </w:rPr>
        <w:t>/&gt;</w:t>
      </w:r>
    </w:p>
    <w:p w:rsidR="00823D75" w:rsidRDefault="00823D75" w:rsidP="00823D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80"/>
          <w:sz w:val="20"/>
          <w:szCs w:val="20"/>
        </w:rPr>
        <w:t>&lt;/target&gt;</w:t>
      </w:r>
      <w:r>
        <w:rPr>
          <w:rFonts w:ascii="Consolas" w:hAnsi="Consolas" w:cs="Consolas"/>
          <w:color w:val="000000"/>
          <w:sz w:val="20"/>
          <w:szCs w:val="20"/>
        </w:rPr>
        <w:t xml:space="preserve"> </w:t>
      </w:r>
    </w:p>
    <w:p w:rsidR="00823D75" w:rsidRDefault="00823D75" w:rsidP="00823D75">
      <w:pPr>
        <w:tabs>
          <w:tab w:val="left" w:pos="8085"/>
        </w:tabs>
        <w:rPr>
          <w:b/>
        </w:rPr>
      </w:pPr>
      <w:r>
        <w:rPr>
          <w:rFonts w:ascii="Consolas" w:hAnsi="Consolas" w:cs="Consolas"/>
          <w:color w:val="000080"/>
          <w:sz w:val="20"/>
          <w:szCs w:val="20"/>
        </w:rPr>
        <w:t>&lt;/project&gt;</w:t>
      </w:r>
    </w:p>
    <w:p w:rsidR="00823D75" w:rsidRDefault="00823D75" w:rsidP="00E479FD">
      <w:pPr>
        <w:tabs>
          <w:tab w:val="left" w:pos="8085"/>
        </w:tabs>
        <w:rPr>
          <w:b/>
        </w:rPr>
      </w:pPr>
    </w:p>
    <w:p w:rsidR="00823D75" w:rsidRDefault="00823D75" w:rsidP="00823D75">
      <w:r>
        <w:t>Cela va permettre de générer le jar dans le dossier d’application finale et dans  le dossier Projet_Jeu_Plugins pour les exécutions eclipse</w:t>
      </w:r>
      <w:r>
        <w:br/>
      </w:r>
      <w:r>
        <w:br/>
        <w:t>Et comme on est fainéants on va automatiser ça</w:t>
      </w:r>
      <w:r>
        <w:br/>
      </w:r>
      <w:r>
        <w:br/>
        <w:t>Clic droit sur le projet =&gt; Propriétés =&gt; Builders =&gt; New =&gt; Ant Builder</w:t>
      </w:r>
      <w:r>
        <w:br/>
      </w:r>
      <w:r>
        <w:br/>
        <w:t>Vous aller tomber sur un assistant de configuration, deux choses sont à faire :</w:t>
      </w:r>
    </w:p>
    <w:p w:rsidR="00823D75" w:rsidRDefault="00823D75" w:rsidP="00823D75">
      <w:pPr>
        <w:pStyle w:val="Paragraphedeliste"/>
        <w:numPr>
          <w:ilvl w:val="0"/>
          <w:numId w:val="3"/>
        </w:numPr>
      </w:pPr>
      <w:r>
        <w:t>Dans l’onglet Main, dans la première case BuildFile sélectionnez Browse Workspace et sélectionnez le build.xml (assurez-vous de bien prendre celui du bon projet)</w:t>
      </w:r>
    </w:p>
    <w:p w:rsidR="00823D75" w:rsidRDefault="00823D75" w:rsidP="00823D75">
      <w:pPr>
        <w:pStyle w:val="Paragraphedeliste"/>
        <w:numPr>
          <w:ilvl w:val="0"/>
          <w:numId w:val="3"/>
        </w:numPr>
      </w:pPr>
      <w:r>
        <w:t>Dans l’onglet Targets dans la 3</w:t>
      </w:r>
      <w:r w:rsidRPr="00823D75">
        <w:rPr>
          <w:vertAlign w:val="superscript"/>
        </w:rPr>
        <w:t>ème</w:t>
      </w:r>
      <w:r>
        <w:t xml:space="preserve"> case (Auto Build) sélectionnez Set Targets puis sélectionnez CreateJar (Sélectionné par défaut ne faite rien) =&gt; OK </w:t>
      </w:r>
    </w:p>
    <w:p w:rsidR="00D5374E" w:rsidRDefault="00823D75" w:rsidP="00823D75">
      <w:r>
        <w:br/>
        <w:t>Puis OK et OK encore, ma</w:t>
      </w:r>
      <w:r w:rsidR="00D5374E">
        <w:t>intenant à chaque Sauvegarde/Clean un jar sera généré au bon endroit</w:t>
      </w:r>
      <w:r w:rsidR="00D5374E">
        <w:br/>
      </w:r>
    </w:p>
    <w:p w:rsidR="00861C3C" w:rsidRDefault="00D5374E" w:rsidP="00861C3C">
      <w:pPr>
        <w:pStyle w:val="Titre3"/>
      </w:pPr>
      <w:r w:rsidRPr="00D5374E">
        <w:t>Etape 7 : Ajout du plugin dans les fichiers configs</w:t>
      </w:r>
      <w:r>
        <w:t xml:space="preserve"> </w:t>
      </w:r>
    </w:p>
    <w:p w:rsidR="00D5374E" w:rsidRDefault="00D5374E" w:rsidP="00823D75">
      <w:r>
        <w:br/>
        <w:t>Ajoutez la ligne suivant pour activer le plugin dans les 2 fichiers config.txt (Dossier finalApp et Projet_Jeu_Plugins )</w:t>
      </w:r>
      <w:r>
        <w:br/>
      </w:r>
    </w:p>
    <w:p w:rsidR="00823D75" w:rsidRDefault="00D5374E" w:rsidP="00823D75">
      <w:pPr>
        <w:rPr>
          <w:sz w:val="40"/>
        </w:rPr>
      </w:pPr>
      <w:r w:rsidRPr="00D5374E">
        <w:t>Arc = IActionPlugin;ACTION;PluginArc;true</w:t>
      </w:r>
      <w:r>
        <w:br/>
      </w:r>
      <w:r>
        <w:br/>
      </w:r>
      <w:r>
        <w:br/>
      </w:r>
      <w:r w:rsidRPr="00D5374E">
        <w:rPr>
          <w:b/>
          <w:sz w:val="40"/>
        </w:rPr>
        <w:t>Plugin terminé !</w:t>
      </w:r>
      <w:r w:rsidRPr="00D5374E">
        <w:rPr>
          <w:sz w:val="40"/>
        </w:rPr>
        <w:t xml:space="preserve"> </w:t>
      </w:r>
    </w:p>
    <w:p w:rsidR="00861C3C" w:rsidRDefault="00861C3C" w:rsidP="00861C3C">
      <w:pPr>
        <w:pStyle w:val="Titre1"/>
      </w:pPr>
    </w:p>
    <w:p w:rsidR="00861C3C" w:rsidRDefault="00861C3C" w:rsidP="00861C3C">
      <w:pPr>
        <w:pStyle w:val="Titre1"/>
      </w:pPr>
      <w:r>
        <w:t>II – Quelques aides à la programmation</w:t>
      </w:r>
    </w:p>
    <w:p w:rsidR="00861C3C" w:rsidRDefault="00861C3C" w:rsidP="00861C3C"/>
    <w:p w:rsidR="00861C3C" w:rsidRDefault="00F062ED" w:rsidP="00861C3C">
      <w:pPr>
        <w:pStyle w:val="Titre2"/>
      </w:pPr>
      <w:r>
        <w:t>A</w:t>
      </w:r>
      <w:r w:rsidR="00861C3C">
        <w:t>) Accès</w:t>
      </w:r>
      <w:r>
        <w:t xml:space="preserve"> à la liste de plugins</w:t>
      </w:r>
    </w:p>
    <w:p w:rsidR="00861C3C" w:rsidRDefault="00861C3C" w:rsidP="00861C3C"/>
    <w:p w:rsidR="00F062ED" w:rsidRDefault="00861C3C" w:rsidP="00861C3C">
      <w:r>
        <w:t xml:space="preserve">L’accès </w:t>
      </w:r>
      <w:r w:rsidR="00F062ED">
        <w:t>à la liste de plugin se fait par l’appel de :</w:t>
      </w:r>
    </w:p>
    <w:p w:rsidR="00F062ED" w:rsidRDefault="00F062ED" w:rsidP="00861C3C"/>
    <w:p w:rsidR="00F062ED" w:rsidRDefault="00F062ED" w:rsidP="00F062E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Platform.</w:t>
      </w:r>
      <w:r>
        <w:rPr>
          <w:rFonts w:ascii="Consolas" w:hAnsi="Consolas" w:cs="Consolas"/>
          <w:i/>
          <w:iCs/>
          <w:color w:val="000000"/>
          <w:sz w:val="20"/>
          <w:szCs w:val="20"/>
        </w:rPr>
        <w:t>getInstance</w:t>
      </w:r>
      <w:r>
        <w:rPr>
          <w:rFonts w:ascii="Consolas" w:hAnsi="Consolas" w:cs="Consolas"/>
          <w:color w:val="000000"/>
          <w:sz w:val="20"/>
          <w:szCs w:val="20"/>
        </w:rPr>
        <w:t>().getPluginsInfo(IDisplayPlugin.</w:t>
      </w:r>
      <w:r>
        <w:rPr>
          <w:rFonts w:ascii="Consolas" w:hAnsi="Consolas" w:cs="Consolas"/>
          <w:b/>
          <w:bCs/>
          <w:color w:val="7F0055"/>
          <w:sz w:val="20"/>
          <w:szCs w:val="20"/>
        </w:rPr>
        <w:t>class</w:t>
      </w:r>
      <w:r>
        <w:rPr>
          <w:rFonts w:ascii="Consolas" w:hAnsi="Consolas" w:cs="Consolas"/>
          <w:color w:val="000000"/>
          <w:sz w:val="20"/>
          <w:szCs w:val="20"/>
        </w:rPr>
        <w:t>, TypePlugin.</w:t>
      </w:r>
      <w:r>
        <w:rPr>
          <w:rFonts w:ascii="Consolas" w:hAnsi="Consolas" w:cs="Consolas"/>
          <w:i/>
          <w:iCs/>
          <w:color w:val="0000C0"/>
          <w:sz w:val="20"/>
          <w:szCs w:val="20"/>
        </w:rPr>
        <w:t>AFFICHAGE</w:t>
      </w:r>
      <w:r>
        <w:rPr>
          <w:rFonts w:ascii="Consolas" w:hAnsi="Consolas" w:cs="Consolas"/>
          <w:color w:val="000000"/>
          <w:sz w:val="20"/>
          <w:szCs w:val="20"/>
        </w:rPr>
        <w:t>);</w:t>
      </w:r>
    </w:p>
    <w:p w:rsidR="00F062ED" w:rsidRDefault="00F062ED" w:rsidP="00F062ED">
      <w:pPr>
        <w:autoSpaceDE w:val="0"/>
        <w:autoSpaceDN w:val="0"/>
        <w:adjustRightInd w:val="0"/>
        <w:rPr>
          <w:rFonts w:ascii="Consolas" w:hAnsi="Consolas" w:cs="Consolas"/>
          <w:color w:val="000000"/>
          <w:sz w:val="20"/>
          <w:szCs w:val="20"/>
        </w:rPr>
      </w:pPr>
    </w:p>
    <w:p w:rsidR="00F062ED" w:rsidRDefault="00F062ED" w:rsidP="00F062ED">
      <w:pPr>
        <w:autoSpaceDE w:val="0"/>
        <w:autoSpaceDN w:val="0"/>
        <w:adjustRightInd w:val="0"/>
        <w:rPr>
          <w:rFonts w:ascii="Consolas" w:hAnsi="Consolas" w:cs="Consolas"/>
          <w:sz w:val="20"/>
          <w:szCs w:val="20"/>
        </w:rPr>
      </w:pPr>
      <w:r w:rsidRPr="00F062ED">
        <w:t>Qui renvoi une liste de PluginInfo</w:t>
      </w:r>
      <w:r>
        <w:t>, le premier paramètre prend l’interface du plugin et le deuxième prend le type de plugin.</w:t>
      </w:r>
      <w:r>
        <w:br/>
      </w:r>
    </w:p>
    <w:p w:rsidR="00F062ED" w:rsidRDefault="00F062ED" w:rsidP="004F2093">
      <w:pPr>
        <w:pStyle w:val="Titre2"/>
      </w:pPr>
      <w:r>
        <w:t xml:space="preserve"> B) Accès au plugin principal</w:t>
      </w:r>
    </w:p>
    <w:p w:rsidR="00F062ED" w:rsidRDefault="00F062ED" w:rsidP="00F062ED">
      <w:r>
        <w:br/>
        <w:t xml:space="preserve">L’accès au plugin principal se fait par l’appel de : </w:t>
      </w:r>
    </w:p>
    <w:p w:rsidR="00F062ED" w:rsidRPr="00F062ED" w:rsidRDefault="00F062ED" w:rsidP="00F062ED">
      <w:pPr>
        <w:rPr>
          <w:rFonts w:ascii="Consolas" w:hAnsi="Consolas" w:cs="Consolas"/>
          <w:i/>
          <w:iCs/>
          <w:color w:val="000000"/>
          <w:sz w:val="20"/>
          <w:szCs w:val="20"/>
        </w:rPr>
      </w:pPr>
    </w:p>
    <w:p w:rsidR="00F062ED" w:rsidRPr="00F062ED" w:rsidRDefault="00F062ED" w:rsidP="00F062ED">
      <w:pPr>
        <w:autoSpaceDE w:val="0"/>
        <w:autoSpaceDN w:val="0"/>
        <w:adjustRightInd w:val="0"/>
        <w:rPr>
          <w:rFonts w:ascii="Consolas" w:hAnsi="Consolas" w:cs="Consolas"/>
          <w:color w:val="000000"/>
          <w:sz w:val="20"/>
          <w:szCs w:val="20"/>
        </w:rPr>
      </w:pPr>
      <w:r w:rsidRPr="00F062ED">
        <w:rPr>
          <w:rFonts w:ascii="Consolas" w:hAnsi="Consolas" w:cs="Consolas"/>
          <w:color w:val="000000"/>
          <w:sz w:val="20"/>
          <w:szCs w:val="20"/>
        </w:rPr>
        <w:t>Platform.getInstance().getLauncherPlugin()</w:t>
      </w:r>
    </w:p>
    <w:p w:rsidR="00F062ED" w:rsidRDefault="00F062ED" w:rsidP="00F062ED">
      <w:pPr>
        <w:rPr>
          <w:rFonts w:ascii="Consolas" w:hAnsi="Consolas" w:cs="Consolas"/>
          <w:color w:val="000000"/>
          <w:sz w:val="20"/>
          <w:szCs w:val="20"/>
        </w:rPr>
      </w:pPr>
    </w:p>
    <w:p w:rsidR="00F062ED" w:rsidRDefault="00F062ED" w:rsidP="00F062ED">
      <w:r>
        <w:t>Qui renvoi un objet de type ILauncherPlugin (interface du plugin principal)</w:t>
      </w:r>
      <w:r>
        <w:br/>
        <w:t>Il est ensuite possible d’appeler getObjectInstance(Hero.class) pour par exemple accéder à l’objet Hero du Launcher.</w:t>
      </w:r>
      <w:r>
        <w:br/>
      </w:r>
      <w:r>
        <w:br/>
        <w:t>Ceci est un Getter générique qui permet d’accéder aux objets des couches inférieures.</w:t>
      </w:r>
    </w:p>
    <w:p w:rsidR="00F062ED" w:rsidRPr="00861C3C" w:rsidRDefault="00F062ED" w:rsidP="00F062ED"/>
    <w:sectPr w:rsidR="00F062ED" w:rsidRPr="00861C3C" w:rsidSect="000F4467">
      <w:headerReference w:type="default" r:id="rId12"/>
      <w:pgSz w:w="11901" w:h="16817"/>
      <w:pgMar w:top="964" w:right="1418" w:bottom="1418" w:left="1021"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25D" w:rsidRDefault="00BC325D" w:rsidP="006651C9">
      <w:r>
        <w:separator/>
      </w:r>
    </w:p>
  </w:endnote>
  <w:endnote w:type="continuationSeparator" w:id="0">
    <w:p w:rsidR="00BC325D" w:rsidRDefault="00BC325D"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25D" w:rsidRDefault="00BC325D" w:rsidP="006651C9">
      <w:r>
        <w:separator/>
      </w:r>
    </w:p>
  </w:footnote>
  <w:footnote w:type="continuationSeparator" w:id="0">
    <w:p w:rsidR="00BC325D" w:rsidRDefault="00BC325D"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B23" w:rsidRDefault="000F4467">
    <w:pPr>
      <w:pStyle w:val="En-tte"/>
    </w:pPr>
    <w:r>
      <w:t>Age Of Mottu Guide de développeur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74C4F"/>
    <w:multiLevelType w:val="hybridMultilevel"/>
    <w:tmpl w:val="A7EA70E0"/>
    <w:lvl w:ilvl="0" w:tplc="94D40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B9571B5"/>
    <w:multiLevelType w:val="hybridMultilevel"/>
    <w:tmpl w:val="C3005D34"/>
    <w:lvl w:ilvl="0" w:tplc="842C350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E302E4"/>
    <w:multiLevelType w:val="hybridMultilevel"/>
    <w:tmpl w:val="A31CF3F6"/>
    <w:lvl w:ilvl="0" w:tplc="18BC2ADC">
      <w:start w:val="1"/>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910"/>
    <w:rsid w:val="000326C5"/>
    <w:rsid w:val="00042CCB"/>
    <w:rsid w:val="000861DC"/>
    <w:rsid w:val="000F4467"/>
    <w:rsid w:val="00154F18"/>
    <w:rsid w:val="001730CA"/>
    <w:rsid w:val="001A02BE"/>
    <w:rsid w:val="001E6DE0"/>
    <w:rsid w:val="00202362"/>
    <w:rsid w:val="00237727"/>
    <w:rsid w:val="002534DD"/>
    <w:rsid w:val="00255463"/>
    <w:rsid w:val="00283A4A"/>
    <w:rsid w:val="002A724D"/>
    <w:rsid w:val="002F4FD5"/>
    <w:rsid w:val="00364ADF"/>
    <w:rsid w:val="003874D9"/>
    <w:rsid w:val="003B5121"/>
    <w:rsid w:val="00463284"/>
    <w:rsid w:val="00472FC1"/>
    <w:rsid w:val="004A6277"/>
    <w:rsid w:val="004B4E68"/>
    <w:rsid w:val="004F2093"/>
    <w:rsid w:val="00515EF9"/>
    <w:rsid w:val="00526DD1"/>
    <w:rsid w:val="00552A23"/>
    <w:rsid w:val="0058332A"/>
    <w:rsid w:val="005C16FA"/>
    <w:rsid w:val="006651C9"/>
    <w:rsid w:val="006B445E"/>
    <w:rsid w:val="007113F3"/>
    <w:rsid w:val="00726528"/>
    <w:rsid w:val="007975A2"/>
    <w:rsid w:val="00807216"/>
    <w:rsid w:val="00823D75"/>
    <w:rsid w:val="00861C3C"/>
    <w:rsid w:val="0087101A"/>
    <w:rsid w:val="008915FD"/>
    <w:rsid w:val="00901EB1"/>
    <w:rsid w:val="00907377"/>
    <w:rsid w:val="00934F91"/>
    <w:rsid w:val="009A6D3D"/>
    <w:rsid w:val="009F05CF"/>
    <w:rsid w:val="00A57B23"/>
    <w:rsid w:val="00A92A86"/>
    <w:rsid w:val="00AA04D5"/>
    <w:rsid w:val="00AC0341"/>
    <w:rsid w:val="00AF7742"/>
    <w:rsid w:val="00B06910"/>
    <w:rsid w:val="00B3766B"/>
    <w:rsid w:val="00B859F6"/>
    <w:rsid w:val="00B87D29"/>
    <w:rsid w:val="00B95C66"/>
    <w:rsid w:val="00BC325D"/>
    <w:rsid w:val="00BD6711"/>
    <w:rsid w:val="00BF0E26"/>
    <w:rsid w:val="00C57FC3"/>
    <w:rsid w:val="00C738D2"/>
    <w:rsid w:val="00D33D2A"/>
    <w:rsid w:val="00D5374E"/>
    <w:rsid w:val="00D86F3D"/>
    <w:rsid w:val="00D90008"/>
    <w:rsid w:val="00D97D16"/>
    <w:rsid w:val="00DE4713"/>
    <w:rsid w:val="00E479FD"/>
    <w:rsid w:val="00E53D01"/>
    <w:rsid w:val="00E5405E"/>
    <w:rsid w:val="00F062ED"/>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44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44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1C3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2Car">
    <w:name w:val="Titre 2 Car"/>
    <w:basedOn w:val="Policepardfaut"/>
    <w:link w:val="Titre2"/>
    <w:uiPriority w:val="9"/>
    <w:rsid w:val="000F446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F446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83A4A"/>
    <w:pPr>
      <w:ind w:left="720"/>
      <w:contextualSpacing/>
    </w:pPr>
  </w:style>
  <w:style w:type="character" w:customStyle="1" w:styleId="Titre3Car">
    <w:name w:val="Titre 3 Car"/>
    <w:basedOn w:val="Policepardfaut"/>
    <w:link w:val="Titre3"/>
    <w:uiPriority w:val="9"/>
    <w:rsid w:val="00861C3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F44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F44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61C3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2Car">
    <w:name w:val="Titre 2 Car"/>
    <w:basedOn w:val="Policepardfaut"/>
    <w:link w:val="Titre2"/>
    <w:uiPriority w:val="9"/>
    <w:rsid w:val="000F4467"/>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0F4467"/>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283A4A"/>
    <w:pPr>
      <w:ind w:left="720"/>
      <w:contextualSpacing/>
    </w:pPr>
  </w:style>
  <w:style w:type="character" w:customStyle="1" w:styleId="Titre3Car">
    <w:name w:val="Titre 3 Car"/>
    <w:basedOn w:val="Policepardfaut"/>
    <w:link w:val="Titre3"/>
    <w:uiPriority w:val="9"/>
    <w:rsid w:val="00861C3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ppData\Local\Temp\TS10431919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71122239-57BD-45F9-BCB3-75854FD5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TS104319195.dotx</Template>
  <TotalTime>0</TotalTime>
  <Pages>1</Pages>
  <Words>851</Words>
  <Characters>4684</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2015-06-17T18:36:00Z</dcterms:created>
  <dcterms:modified xsi:type="dcterms:W3CDTF">2015-06-17T20:06:00Z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